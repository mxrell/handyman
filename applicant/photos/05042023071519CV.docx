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9A034" w14:textId="19D2E6CC" w:rsidR="000640D6" w:rsidRDefault="00497789">
      <w:pPr>
        <w:rPr>
          <w:rFonts w:ascii="Futura Md BT" w:hAnsi="Futura Md BT"/>
          <w:noProof/>
          <w:sz w:val="28"/>
          <w:szCs w:val="28"/>
        </w:rPr>
      </w:pPr>
      <w:r>
        <w:rPr>
          <w:rFonts w:ascii="Futura Md BT" w:hAnsi="Futura Md BT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B3BF7FF" wp14:editId="4E8C4A55">
            <wp:simplePos x="0" y="0"/>
            <wp:positionH relativeFrom="column">
              <wp:posOffset>4303395</wp:posOffset>
            </wp:positionH>
            <wp:positionV relativeFrom="paragraph">
              <wp:posOffset>171450</wp:posOffset>
            </wp:positionV>
            <wp:extent cx="18288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025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39F91" w14:textId="6CF46CF6" w:rsidR="001E11E9" w:rsidRPr="00A51980" w:rsidRDefault="00876657" w:rsidP="00A51980">
      <w:pPr>
        <w:pStyle w:val="NoSpacing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 xml:space="preserve"> </w:t>
      </w:r>
      <w:r w:rsidR="00446E5B">
        <w:rPr>
          <w:b/>
          <w:noProof/>
          <w:sz w:val="30"/>
          <w:szCs w:val="30"/>
        </w:rPr>
        <w:t>ZAHRA VETTE L. LUANGCO</w:t>
      </w:r>
    </w:p>
    <w:p w14:paraId="709D4BC0" w14:textId="78051D03" w:rsidR="00A51980" w:rsidRDefault="006E6FD1" w:rsidP="00544E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9CD9F" wp14:editId="54B89051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4377690" cy="1266190"/>
                <wp:effectExtent l="0" t="0" r="22860" b="10160"/>
                <wp:wrapNone/>
                <wp:docPr id="1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7690" cy="126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7AF42" w14:textId="77777777" w:rsidR="00A51980" w:rsidRPr="00FA494B" w:rsidRDefault="00A51980" w:rsidP="00A51980">
                            <w:pPr>
                              <w:pStyle w:val="NoSpacing"/>
                            </w:pPr>
                            <w:r w:rsidRPr="00FA494B">
                              <w:t xml:space="preserve">Phone:  0917 – </w:t>
                            </w:r>
                            <w:r w:rsidR="00DF4A39">
                              <w:t>905</w:t>
                            </w:r>
                            <w:r w:rsidRPr="00FA494B">
                              <w:t xml:space="preserve"> – </w:t>
                            </w:r>
                            <w:r w:rsidR="00DF4A39">
                              <w:t>3670</w:t>
                            </w:r>
                            <w:r w:rsidRPr="00FA494B">
                              <w:t xml:space="preserve"> </w:t>
                            </w:r>
                          </w:p>
                          <w:p w14:paraId="26EB286E" w14:textId="44214EE1" w:rsidR="00DF4A39" w:rsidRDefault="00A51980" w:rsidP="00A51980">
                            <w:pPr>
                              <w:pStyle w:val="NoSpacing"/>
                            </w:pPr>
                            <w:r w:rsidRPr="00FA494B">
                              <w:t xml:space="preserve">Email: </w:t>
                            </w:r>
                            <w:r w:rsidR="00DC63AD">
                              <w:t xml:space="preserve"> </w:t>
                            </w:r>
                            <w:r w:rsidR="00DF4A39" w:rsidRPr="003C760C">
                              <w:rPr>
                                <w:color w:val="000000" w:themeColor="text1"/>
                                <w:u w:val="single"/>
                              </w:rPr>
                              <w:t>luangcozahravette@gmail.com</w:t>
                            </w:r>
                            <w:r w:rsidRPr="003C760C">
                              <w:rPr>
                                <w:color w:val="000000" w:themeColor="text1"/>
                              </w:rPr>
                              <w:cr/>
                            </w:r>
                            <w:r w:rsidRPr="00FA494B">
                              <w:t xml:space="preserve">Address: </w:t>
                            </w:r>
                            <w:r w:rsidR="00DF4A39">
                              <w:t xml:space="preserve"> </w:t>
                            </w:r>
                            <w:r w:rsidR="00DC63AD">
                              <w:t>Block 29 Lot 19 Francisco Homes III San Jose Del Monte</w:t>
                            </w:r>
                            <w:r w:rsidR="006E6FD1">
                              <w:t xml:space="preserve"> City of </w:t>
                            </w:r>
                            <w:r w:rsidR="00DC63AD">
                              <w:t>Bulacan</w:t>
                            </w:r>
                          </w:p>
                          <w:p w14:paraId="267AD94E" w14:textId="77777777" w:rsidR="00A51980" w:rsidRDefault="00A51980" w:rsidP="00A51980">
                            <w:pPr>
                              <w:pStyle w:val="NoSpacing"/>
                            </w:pPr>
                            <w:r w:rsidRPr="00FA494B">
                              <w:t xml:space="preserve">Birthday:  </w:t>
                            </w:r>
                            <w:r w:rsidR="00DF4A39">
                              <w:t>May 31, 2001</w:t>
                            </w:r>
                          </w:p>
                          <w:p w14:paraId="51EF5AE7" w14:textId="42E98C1E" w:rsidR="00437410" w:rsidRDefault="004E59F8" w:rsidP="00A51980">
                            <w:pPr>
                              <w:pStyle w:val="NoSpacing"/>
                            </w:pPr>
                            <w:r>
                              <w:t>Age:  21</w:t>
                            </w:r>
                            <w:bookmarkStart w:id="0" w:name="_GoBack"/>
                            <w:bookmarkEnd w:id="0"/>
                            <w:r w:rsidR="00437410">
                              <w:t xml:space="preserve"> years old</w:t>
                            </w:r>
                          </w:p>
                          <w:p w14:paraId="667F3A64" w14:textId="77777777" w:rsidR="00437410" w:rsidRDefault="00DC63AD" w:rsidP="00A51980">
                            <w:pPr>
                              <w:pStyle w:val="NoSpacing"/>
                            </w:pPr>
                            <w:r>
                              <w:t>Gender:  Female</w:t>
                            </w:r>
                          </w:p>
                          <w:p w14:paraId="39EFEC70" w14:textId="77777777" w:rsidR="00DC63AD" w:rsidRDefault="00DC63AD" w:rsidP="00A51980">
                            <w:pPr>
                              <w:pStyle w:val="NoSpacing"/>
                            </w:pPr>
                            <w:r>
                              <w:t>Country of Citizenship: Philippines</w:t>
                            </w:r>
                          </w:p>
                          <w:p w14:paraId="444E63EC" w14:textId="77777777" w:rsidR="00DC63AD" w:rsidRPr="00FA494B" w:rsidRDefault="00DC63AD" w:rsidP="00A51980">
                            <w:pPr>
                              <w:pStyle w:val="NoSpacing"/>
                            </w:pPr>
                          </w:p>
                          <w:p w14:paraId="0E5C2968" w14:textId="77777777" w:rsidR="00A51980" w:rsidRDefault="00A519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9CD9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0;margin-top:6.2pt;width:344.7pt;height:99.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" strokecolor="white [3212]">
                <v:textbox>
                  <w:txbxContent>
                    <w:p w14:paraId="0857AF42" w14:textId="77777777" w:rsidR="00A51980" w:rsidRPr="00FA494B" w:rsidRDefault="00A51980" w:rsidP="00A51980">
                      <w:pPr>
                        <w:pStyle w:val="NoSpacing"/>
                      </w:pPr>
                      <w:r w:rsidRPr="00FA494B">
                        <w:t xml:space="preserve">Phone:  0917 – </w:t>
                      </w:r>
                      <w:r w:rsidR="00DF4A39">
                        <w:t>905</w:t>
                      </w:r>
                      <w:r w:rsidRPr="00FA494B">
                        <w:t xml:space="preserve"> – </w:t>
                      </w:r>
                      <w:r w:rsidR="00DF4A39">
                        <w:t>3670</w:t>
                      </w:r>
                      <w:r w:rsidRPr="00FA494B">
                        <w:t xml:space="preserve"> </w:t>
                      </w:r>
                    </w:p>
                    <w:p w14:paraId="26EB286E" w14:textId="44214EE1" w:rsidR="00DF4A39" w:rsidRDefault="00A51980" w:rsidP="00A51980">
                      <w:pPr>
                        <w:pStyle w:val="NoSpacing"/>
                      </w:pPr>
                      <w:r w:rsidRPr="00FA494B">
                        <w:t xml:space="preserve">Email: </w:t>
                      </w:r>
                      <w:r w:rsidR="00DC63AD">
                        <w:t xml:space="preserve"> </w:t>
                      </w:r>
                      <w:r w:rsidR="00DF4A39" w:rsidRPr="003C760C">
                        <w:rPr>
                          <w:color w:val="000000" w:themeColor="text1"/>
                          <w:u w:val="single"/>
                        </w:rPr>
                        <w:t>luangcozahravette@gmail.com</w:t>
                      </w:r>
                      <w:r w:rsidRPr="003C760C">
                        <w:rPr>
                          <w:color w:val="000000" w:themeColor="text1"/>
                        </w:rPr>
                        <w:cr/>
                      </w:r>
                      <w:r w:rsidRPr="00FA494B">
                        <w:t xml:space="preserve">Address: </w:t>
                      </w:r>
                      <w:r w:rsidR="00DF4A39">
                        <w:t xml:space="preserve"> </w:t>
                      </w:r>
                      <w:r w:rsidR="00DC63AD">
                        <w:t>Block 29 Lot 19 Francisco Homes III San Jose Del Monte</w:t>
                      </w:r>
                      <w:r w:rsidR="006E6FD1">
                        <w:t xml:space="preserve"> City of </w:t>
                      </w:r>
                      <w:r w:rsidR="00DC63AD">
                        <w:t>Bulacan</w:t>
                      </w:r>
                    </w:p>
                    <w:p w14:paraId="267AD94E" w14:textId="77777777" w:rsidR="00A51980" w:rsidRDefault="00A51980" w:rsidP="00A51980">
                      <w:pPr>
                        <w:pStyle w:val="NoSpacing"/>
                      </w:pPr>
                      <w:r w:rsidRPr="00FA494B">
                        <w:t xml:space="preserve">Birthday:  </w:t>
                      </w:r>
                      <w:r w:rsidR="00DF4A39">
                        <w:t>May 31, 2001</w:t>
                      </w:r>
                    </w:p>
                    <w:p w14:paraId="51EF5AE7" w14:textId="42E98C1E" w:rsidR="00437410" w:rsidRDefault="004E59F8" w:rsidP="00A51980">
                      <w:pPr>
                        <w:pStyle w:val="NoSpacing"/>
                      </w:pPr>
                      <w:r>
                        <w:t>Age:  21</w:t>
                      </w:r>
                      <w:bookmarkStart w:id="1" w:name="_GoBack"/>
                      <w:bookmarkEnd w:id="1"/>
                      <w:r w:rsidR="00437410">
                        <w:t xml:space="preserve"> years old</w:t>
                      </w:r>
                    </w:p>
                    <w:p w14:paraId="667F3A64" w14:textId="77777777" w:rsidR="00437410" w:rsidRDefault="00DC63AD" w:rsidP="00A51980">
                      <w:pPr>
                        <w:pStyle w:val="NoSpacing"/>
                      </w:pPr>
                      <w:r>
                        <w:t>Gender:  Female</w:t>
                      </w:r>
                    </w:p>
                    <w:p w14:paraId="39EFEC70" w14:textId="77777777" w:rsidR="00DC63AD" w:rsidRDefault="00DC63AD" w:rsidP="00A51980">
                      <w:pPr>
                        <w:pStyle w:val="NoSpacing"/>
                      </w:pPr>
                      <w:r>
                        <w:t>Country of Citizenship: Philippines</w:t>
                      </w:r>
                    </w:p>
                    <w:p w14:paraId="444E63EC" w14:textId="77777777" w:rsidR="00DC63AD" w:rsidRPr="00FA494B" w:rsidRDefault="00DC63AD" w:rsidP="00A51980">
                      <w:pPr>
                        <w:pStyle w:val="NoSpacing"/>
                      </w:pPr>
                    </w:p>
                    <w:p w14:paraId="0E5C2968" w14:textId="77777777" w:rsidR="00A51980" w:rsidRDefault="00A51980"/>
                  </w:txbxContent>
                </v:textbox>
                <w10:wrap anchorx="margin"/>
              </v:shape>
            </w:pict>
          </mc:Fallback>
        </mc:AlternateContent>
      </w:r>
      <w:r w:rsidR="00446E5B">
        <w:rPr>
          <w:rFonts w:ascii="Futura Md BT" w:hAnsi="Futura Md BT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83E6D" wp14:editId="186DFF94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4225290" cy="45085"/>
                <wp:effectExtent l="0" t="0" r="22860" b="1206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CE4F49" id="Rectangle 2" o:spid="_x0000_s1026" style="position:absolute;margin-left:0;margin-top:.8pt;width:332.7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" fillcolor="black [3213]" strokecolor="white [3212]"/>
            </w:pict>
          </mc:Fallback>
        </mc:AlternateContent>
      </w:r>
    </w:p>
    <w:p w14:paraId="5D6FE8ED" w14:textId="77777777" w:rsidR="00A51980" w:rsidRDefault="00A51980" w:rsidP="00544E35"/>
    <w:p w14:paraId="2947C6C2" w14:textId="77777777" w:rsidR="00DC63AD" w:rsidRDefault="00DC63AD" w:rsidP="00544E35"/>
    <w:p w14:paraId="41A0C137" w14:textId="77777777" w:rsidR="00437410" w:rsidRDefault="00437410" w:rsidP="00544E35"/>
    <w:p w14:paraId="34C6D342" w14:textId="52C0EA55" w:rsidR="00A51980" w:rsidRDefault="006E6FD1" w:rsidP="006E6FD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2487D" wp14:editId="320A4134">
                <wp:simplePos x="0" y="0"/>
                <wp:positionH relativeFrom="column">
                  <wp:posOffset>-38100</wp:posOffset>
                </wp:positionH>
                <wp:positionV relativeFrom="paragraph">
                  <wp:posOffset>124460</wp:posOffset>
                </wp:positionV>
                <wp:extent cx="5989320" cy="1257300"/>
                <wp:effectExtent l="0" t="0" r="11430" b="19050"/>
                <wp:wrapNone/>
                <wp:docPr id="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2D64" w14:textId="77777777" w:rsidR="00680B8C" w:rsidRDefault="00A51980" w:rsidP="00680B8C">
                            <w:pPr>
                              <w:pStyle w:val="NoSpacing"/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680B8C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 xml:space="preserve">TECHNICAL SKILLS </w:t>
                            </w:r>
                          </w:p>
                          <w:p w14:paraId="1F6A11A3" w14:textId="77777777" w:rsidR="00680B8C" w:rsidRDefault="007C661E" w:rsidP="00680B8C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>Computer Hardware Servicing</w:t>
                            </w:r>
                          </w:p>
                          <w:p w14:paraId="4D67D7DB" w14:textId="785E79FE" w:rsidR="00A51980" w:rsidRPr="00680B8C" w:rsidRDefault="00A51980" w:rsidP="00680B8C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A51980">
                              <w:t>Programming (C</w:t>
                            </w:r>
                            <w:r w:rsidR="006E6FD1">
                              <w:t xml:space="preserve">, </w:t>
                            </w:r>
                            <w:r w:rsidR="00C82C35">
                              <w:t>C</w:t>
                            </w:r>
                            <w:r w:rsidR="006E6FD1">
                              <w:t xml:space="preserve">++, Java, &amp; PHP </w:t>
                            </w:r>
                            <w:r w:rsidR="00DC63AD">
                              <w:t>Language</w:t>
                            </w:r>
                            <w:r w:rsidRPr="00A51980">
                              <w:t>)</w:t>
                            </w:r>
                          </w:p>
                          <w:p w14:paraId="23D0DA08" w14:textId="7DC0E926" w:rsidR="00A51980" w:rsidRPr="00A51980" w:rsidRDefault="00A51980" w:rsidP="00680B8C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</w:pPr>
                            <w:r w:rsidRPr="00A51980">
                              <w:t>Microsoft Office (MS Word, Excel, Powerpoint)</w:t>
                            </w:r>
                          </w:p>
                          <w:p w14:paraId="1E4926D8" w14:textId="6B4240EA" w:rsidR="00A51980" w:rsidRDefault="00A51980" w:rsidP="00680B8C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</w:pPr>
                            <w:r w:rsidRPr="00A51980">
                              <w:t>Adobe Creative Suite (Photosho</w:t>
                            </w:r>
                            <w:r w:rsidR="00DC63AD">
                              <w:t>p</w:t>
                            </w:r>
                            <w:r w:rsidR="00FA1ED5">
                              <w:t>, Pre</w:t>
                            </w:r>
                            <w:r w:rsidR="006E6FD1">
                              <w:t>miere</w:t>
                            </w:r>
                            <w:r w:rsidRPr="00A51980">
                              <w:t>)</w:t>
                            </w:r>
                          </w:p>
                          <w:p w14:paraId="2D44F4AC" w14:textId="19A7DF19" w:rsidR="00964B2E" w:rsidRPr="00A51980" w:rsidRDefault="00964B2E" w:rsidP="00680B8C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Basic Troubleshooting</w:t>
                            </w:r>
                          </w:p>
                          <w:p w14:paraId="7764004F" w14:textId="77777777" w:rsidR="00A51980" w:rsidRDefault="00A519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2487D" id="Text Box 32" o:spid="_x0000_s1027" type="#_x0000_t202" style="position:absolute;margin-left:-3pt;margin-top:9.8pt;width:471.6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" strokecolor="white [3212]">
                <v:textbox>
                  <w:txbxContent>
                    <w:p w14:paraId="72B72D64" w14:textId="77777777" w:rsidR="00680B8C" w:rsidRDefault="00A51980" w:rsidP="00680B8C">
                      <w:pPr>
                        <w:pStyle w:val="NoSpacing"/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680B8C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 xml:space="preserve">TECHNICAL SKILLS </w:t>
                      </w:r>
                    </w:p>
                    <w:p w14:paraId="1F6A11A3" w14:textId="77777777" w:rsidR="00680B8C" w:rsidRDefault="007C661E" w:rsidP="00680B8C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>
                        <w:t>Computer Hardware Servicing</w:t>
                      </w:r>
                    </w:p>
                    <w:p w14:paraId="4D67D7DB" w14:textId="785E79FE" w:rsidR="00A51980" w:rsidRPr="00680B8C" w:rsidRDefault="00A51980" w:rsidP="00680B8C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A51980">
                        <w:t>Programming (C</w:t>
                      </w:r>
                      <w:r w:rsidR="006E6FD1">
                        <w:t xml:space="preserve">, </w:t>
                      </w:r>
                      <w:r w:rsidR="00C82C35">
                        <w:t>C</w:t>
                      </w:r>
                      <w:r w:rsidR="006E6FD1">
                        <w:t xml:space="preserve">++, Java, &amp; PHP </w:t>
                      </w:r>
                      <w:r w:rsidR="00DC63AD">
                        <w:t>Language</w:t>
                      </w:r>
                      <w:r w:rsidRPr="00A51980">
                        <w:t>)</w:t>
                      </w:r>
                    </w:p>
                    <w:p w14:paraId="23D0DA08" w14:textId="7DC0E926" w:rsidR="00A51980" w:rsidRPr="00A51980" w:rsidRDefault="00A51980" w:rsidP="00680B8C">
                      <w:pPr>
                        <w:pStyle w:val="NoSpacing"/>
                        <w:numPr>
                          <w:ilvl w:val="0"/>
                          <w:numId w:val="15"/>
                        </w:numPr>
                      </w:pPr>
                      <w:r w:rsidRPr="00A51980">
                        <w:t>Microsoft Office (MS Word, Excel, Powerpoint)</w:t>
                      </w:r>
                    </w:p>
                    <w:p w14:paraId="1E4926D8" w14:textId="6B4240EA" w:rsidR="00A51980" w:rsidRDefault="00A51980" w:rsidP="00680B8C">
                      <w:pPr>
                        <w:pStyle w:val="NoSpacing"/>
                        <w:numPr>
                          <w:ilvl w:val="0"/>
                          <w:numId w:val="15"/>
                        </w:numPr>
                      </w:pPr>
                      <w:r w:rsidRPr="00A51980">
                        <w:t>Adobe Creative Suite (Photosho</w:t>
                      </w:r>
                      <w:r w:rsidR="00DC63AD">
                        <w:t>p</w:t>
                      </w:r>
                      <w:r w:rsidR="00FA1ED5">
                        <w:t>, Pre</w:t>
                      </w:r>
                      <w:r w:rsidR="006E6FD1">
                        <w:t>miere</w:t>
                      </w:r>
                      <w:r w:rsidRPr="00A51980">
                        <w:t>)</w:t>
                      </w:r>
                    </w:p>
                    <w:p w14:paraId="2D44F4AC" w14:textId="19A7DF19" w:rsidR="00964B2E" w:rsidRPr="00A51980" w:rsidRDefault="00964B2E" w:rsidP="00680B8C">
                      <w:pPr>
                        <w:pStyle w:val="NoSpacing"/>
                        <w:numPr>
                          <w:ilvl w:val="0"/>
                          <w:numId w:val="15"/>
                        </w:numPr>
                      </w:pPr>
                      <w:r>
                        <w:t>Basic Troubleshooting</w:t>
                      </w:r>
                    </w:p>
                    <w:p w14:paraId="7764004F" w14:textId="77777777" w:rsidR="00A51980" w:rsidRDefault="00A51980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80B8C"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2997F" wp14:editId="34FC4826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141720" cy="45085"/>
                <wp:effectExtent l="0" t="0" r="11430" b="12065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6E609E" id="Rectangle 3" o:spid="_x0000_s1026" style="position:absolute;margin-left:0;margin-top:5.2pt;width:483.6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" fillcolor="black [3213]" strokecolor="white [3212]"/>
            </w:pict>
          </mc:Fallback>
        </mc:AlternateContent>
      </w:r>
    </w:p>
    <w:p w14:paraId="4AA34D36" w14:textId="67AF7FA6" w:rsidR="00A51980" w:rsidRDefault="00A51980" w:rsidP="00687D8A">
      <w:pPr>
        <w:spacing w:after="0"/>
      </w:pPr>
    </w:p>
    <w:p w14:paraId="75D60055" w14:textId="5F5CE198" w:rsidR="00A51980" w:rsidRDefault="00A51980" w:rsidP="00687D8A">
      <w:pPr>
        <w:spacing w:after="0"/>
      </w:pPr>
    </w:p>
    <w:p w14:paraId="2DD7B66A" w14:textId="77777777" w:rsidR="00687D8A" w:rsidRDefault="00687D8A" w:rsidP="00687D8A">
      <w:pPr>
        <w:spacing w:after="0"/>
      </w:pPr>
    </w:p>
    <w:p w14:paraId="477DCBF6" w14:textId="77777777" w:rsidR="00544E35" w:rsidRDefault="00544E35" w:rsidP="00544E35">
      <w:pPr>
        <w:pStyle w:val="NoSpacing"/>
      </w:pPr>
    </w:p>
    <w:p w14:paraId="400672D6" w14:textId="77777777" w:rsidR="00A51980" w:rsidRDefault="00A51980" w:rsidP="00544E35">
      <w:pPr>
        <w:spacing w:after="0" w:line="240" w:lineRule="auto"/>
        <w:rPr>
          <w:sz w:val="20"/>
          <w:szCs w:val="20"/>
        </w:rPr>
      </w:pPr>
    </w:p>
    <w:p w14:paraId="527046BF" w14:textId="77777777" w:rsidR="00A51980" w:rsidRDefault="00A51980" w:rsidP="00544E35">
      <w:pPr>
        <w:spacing w:after="0" w:line="240" w:lineRule="auto"/>
        <w:rPr>
          <w:sz w:val="20"/>
          <w:szCs w:val="20"/>
        </w:rPr>
      </w:pPr>
    </w:p>
    <w:p w14:paraId="3856E068" w14:textId="3D394C9F" w:rsidR="00A51980" w:rsidRDefault="006E6FD1" w:rsidP="00544E35">
      <w:pPr>
        <w:spacing w:after="0" w:line="240" w:lineRule="auto"/>
        <w:rPr>
          <w:sz w:val="20"/>
          <w:szCs w:val="20"/>
        </w:rPr>
      </w:pPr>
      <w:r>
        <w:rPr>
          <w:rFonts w:ascii="Futura Hv BT" w:hAnsi="Futura Hv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75197" wp14:editId="019673F6">
                <wp:simplePos x="0" y="0"/>
                <wp:positionH relativeFrom="column">
                  <wp:posOffset>-38100</wp:posOffset>
                </wp:positionH>
                <wp:positionV relativeFrom="paragraph">
                  <wp:posOffset>85090</wp:posOffset>
                </wp:positionV>
                <wp:extent cx="6036945" cy="1047750"/>
                <wp:effectExtent l="0" t="0" r="20955" b="19050"/>
                <wp:wrapNone/>
                <wp:docPr id="1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94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BCCD" w14:textId="77777777" w:rsidR="00A51980" w:rsidRPr="00680B8C" w:rsidRDefault="00A51980" w:rsidP="00A51980">
                            <w:pPr>
                              <w:pStyle w:val="NoSpacing"/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680B8C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  <w:p w14:paraId="2F58C2AA" w14:textId="77777777" w:rsidR="00437410" w:rsidRDefault="00A51980" w:rsidP="00680B8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</w:pPr>
                            <w:r w:rsidRPr="00A51980">
                              <w:t>Excellent</w:t>
                            </w:r>
                            <w:r w:rsidR="00437410">
                              <w:t xml:space="preserve"> in</w:t>
                            </w:r>
                            <w:r w:rsidRPr="00A51980">
                              <w:t xml:space="preserve"> written </w:t>
                            </w:r>
                          </w:p>
                          <w:p w14:paraId="7B30C474" w14:textId="23AF50A8" w:rsidR="00A51980" w:rsidRPr="00A51980" w:rsidRDefault="00CE0102" w:rsidP="00680B8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O</w:t>
                            </w:r>
                            <w:r w:rsidR="00A51980" w:rsidRPr="00A51980">
                              <w:t>rganized and efficient</w:t>
                            </w:r>
                          </w:p>
                          <w:p w14:paraId="18ED8809" w14:textId="77777777" w:rsidR="00A51980" w:rsidRDefault="00A51980" w:rsidP="00680B8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</w:pPr>
                            <w:r w:rsidRPr="00A51980">
                              <w:t>Ability to work independently or as part of a team</w:t>
                            </w:r>
                          </w:p>
                          <w:p w14:paraId="6B887857" w14:textId="77777777" w:rsidR="00437410" w:rsidRPr="00A51980" w:rsidRDefault="00437410" w:rsidP="00680B8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Ability to think positively </w:t>
                            </w:r>
                          </w:p>
                          <w:p w14:paraId="6D7D8ED9" w14:textId="77777777" w:rsidR="00A51980" w:rsidRPr="00A51980" w:rsidRDefault="00A51980" w:rsidP="00437410">
                            <w:pPr>
                              <w:pStyle w:val="NoSpacing"/>
                              <w:ind w:left="360"/>
                            </w:pPr>
                          </w:p>
                          <w:p w14:paraId="04DE14BF" w14:textId="77777777" w:rsidR="00A51980" w:rsidRDefault="00A519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75197" id="Text Box 31" o:spid="_x0000_s1028" type="#_x0000_t202" style="position:absolute;margin-left:-3pt;margin-top:6.7pt;width:475.35pt;height:8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" strokecolor="white [3212]">
                <v:textbox>
                  <w:txbxContent>
                    <w:p w14:paraId="35F5BCCD" w14:textId="77777777" w:rsidR="00A51980" w:rsidRPr="00680B8C" w:rsidRDefault="00A51980" w:rsidP="00A51980">
                      <w:pPr>
                        <w:pStyle w:val="NoSpacing"/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680B8C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>PERSONAL SKILLS</w:t>
                      </w:r>
                    </w:p>
                    <w:p w14:paraId="2F58C2AA" w14:textId="77777777" w:rsidR="00437410" w:rsidRDefault="00A51980" w:rsidP="00680B8C">
                      <w:pPr>
                        <w:pStyle w:val="NoSpacing"/>
                        <w:numPr>
                          <w:ilvl w:val="0"/>
                          <w:numId w:val="13"/>
                        </w:numPr>
                      </w:pPr>
                      <w:r w:rsidRPr="00A51980">
                        <w:t>Excellent</w:t>
                      </w:r>
                      <w:r w:rsidR="00437410">
                        <w:t xml:space="preserve"> in</w:t>
                      </w:r>
                      <w:r w:rsidRPr="00A51980">
                        <w:t xml:space="preserve"> written </w:t>
                      </w:r>
                    </w:p>
                    <w:p w14:paraId="7B30C474" w14:textId="23AF50A8" w:rsidR="00A51980" w:rsidRPr="00A51980" w:rsidRDefault="00CE0102" w:rsidP="00680B8C">
                      <w:pPr>
                        <w:pStyle w:val="NoSpacing"/>
                        <w:numPr>
                          <w:ilvl w:val="0"/>
                          <w:numId w:val="13"/>
                        </w:numPr>
                      </w:pPr>
                      <w:r>
                        <w:t>O</w:t>
                      </w:r>
                      <w:r w:rsidR="00A51980" w:rsidRPr="00A51980">
                        <w:t>rganized and efficient</w:t>
                      </w:r>
                    </w:p>
                    <w:p w14:paraId="18ED8809" w14:textId="77777777" w:rsidR="00A51980" w:rsidRDefault="00A51980" w:rsidP="00680B8C">
                      <w:pPr>
                        <w:pStyle w:val="NoSpacing"/>
                        <w:numPr>
                          <w:ilvl w:val="0"/>
                          <w:numId w:val="13"/>
                        </w:numPr>
                      </w:pPr>
                      <w:r w:rsidRPr="00A51980">
                        <w:t>Ability to work independently or as part of a team</w:t>
                      </w:r>
                    </w:p>
                    <w:p w14:paraId="6B887857" w14:textId="77777777" w:rsidR="00437410" w:rsidRPr="00A51980" w:rsidRDefault="00437410" w:rsidP="00680B8C">
                      <w:pPr>
                        <w:pStyle w:val="NoSpacing"/>
                        <w:numPr>
                          <w:ilvl w:val="0"/>
                          <w:numId w:val="13"/>
                        </w:numPr>
                      </w:pPr>
                      <w:r>
                        <w:t xml:space="preserve">Ability to think positively </w:t>
                      </w:r>
                    </w:p>
                    <w:p w14:paraId="6D7D8ED9" w14:textId="77777777" w:rsidR="00A51980" w:rsidRPr="00A51980" w:rsidRDefault="00A51980" w:rsidP="00437410">
                      <w:pPr>
                        <w:pStyle w:val="NoSpacing"/>
                        <w:ind w:left="360"/>
                      </w:pPr>
                    </w:p>
                    <w:p w14:paraId="04DE14BF" w14:textId="77777777" w:rsidR="00A51980" w:rsidRDefault="00A519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7199D" wp14:editId="33A99AAA">
                <wp:simplePos x="0" y="0"/>
                <wp:positionH relativeFrom="column">
                  <wp:posOffset>17780</wp:posOffset>
                </wp:positionH>
                <wp:positionV relativeFrom="paragraph">
                  <wp:posOffset>30480</wp:posOffset>
                </wp:positionV>
                <wp:extent cx="6141720" cy="45085"/>
                <wp:effectExtent l="0" t="0" r="11430" b="12065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A5C33" id="Rectangle 18" o:spid="_x0000_s1026" style="position:absolute;margin-left:1.4pt;margin-top:2.4pt;width:483.6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" fillcolor="black [3213]" strokecolor="white [3212]"/>
            </w:pict>
          </mc:Fallback>
        </mc:AlternateContent>
      </w:r>
    </w:p>
    <w:p w14:paraId="77EBD982" w14:textId="5B6B44BF" w:rsidR="00A51980" w:rsidRDefault="00A51980" w:rsidP="00544E35">
      <w:pPr>
        <w:spacing w:after="0" w:line="240" w:lineRule="auto"/>
        <w:rPr>
          <w:sz w:val="20"/>
          <w:szCs w:val="20"/>
        </w:rPr>
      </w:pPr>
    </w:p>
    <w:p w14:paraId="2E04475D" w14:textId="25C9E4BF" w:rsidR="00A51980" w:rsidRDefault="00A51980" w:rsidP="00544E35">
      <w:pPr>
        <w:spacing w:after="0" w:line="240" w:lineRule="auto"/>
        <w:rPr>
          <w:sz w:val="20"/>
          <w:szCs w:val="20"/>
        </w:rPr>
      </w:pPr>
    </w:p>
    <w:p w14:paraId="2F689C37" w14:textId="1CE29366" w:rsidR="00687D8A" w:rsidRPr="00544E35" w:rsidRDefault="00687D8A" w:rsidP="00544E35">
      <w:pPr>
        <w:spacing w:after="0" w:line="240" w:lineRule="auto"/>
        <w:rPr>
          <w:sz w:val="20"/>
          <w:szCs w:val="20"/>
        </w:rPr>
      </w:pPr>
    </w:p>
    <w:p w14:paraId="5B3DA925" w14:textId="77777777" w:rsidR="00A51980" w:rsidRDefault="00A51980" w:rsidP="00E9218A">
      <w:pPr>
        <w:pStyle w:val="NoSpacing"/>
        <w:rPr>
          <w:rFonts w:ascii="Futura Hv BT" w:hAnsi="Futura Hv BT"/>
          <w:sz w:val="24"/>
          <w:szCs w:val="24"/>
        </w:rPr>
      </w:pPr>
    </w:p>
    <w:p w14:paraId="678ECF00" w14:textId="77777777" w:rsidR="000640D6" w:rsidRDefault="000640D6" w:rsidP="00E9218A">
      <w:pPr>
        <w:pStyle w:val="NoSpacing"/>
        <w:rPr>
          <w:rFonts w:ascii="Futura Hv BT" w:hAnsi="Futura Hv BT"/>
          <w:sz w:val="24"/>
          <w:szCs w:val="24"/>
        </w:rPr>
      </w:pPr>
    </w:p>
    <w:p w14:paraId="07549685" w14:textId="6A16F6AD" w:rsidR="00A51980" w:rsidRDefault="006E6FD1" w:rsidP="00E9218A">
      <w:pPr>
        <w:spacing w:after="0" w:line="240" w:lineRule="auto"/>
      </w:pPr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24CD8" wp14:editId="4085DA5D">
                <wp:simplePos x="0" y="0"/>
                <wp:positionH relativeFrom="column">
                  <wp:posOffset>21590</wp:posOffset>
                </wp:positionH>
                <wp:positionV relativeFrom="paragraph">
                  <wp:posOffset>86360</wp:posOffset>
                </wp:positionV>
                <wp:extent cx="6141720" cy="45085"/>
                <wp:effectExtent l="0" t="0" r="11430" b="12065"/>
                <wp:wrapNone/>
                <wp:docPr id="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5FCE7" id="Rectangle 19" o:spid="_x0000_s1026" style="position:absolute;margin-left:1.7pt;margin-top:6.8pt;width:483.6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" fillcolor="black [3213]" strokecolor="white [3212]"/>
            </w:pict>
          </mc:Fallback>
        </mc:AlternateContent>
      </w:r>
    </w:p>
    <w:p w14:paraId="531F2BC8" w14:textId="72BB705C" w:rsidR="00DC63AD" w:rsidRDefault="00B73238" w:rsidP="00E9218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B575E" wp14:editId="75268C21">
                <wp:simplePos x="0" y="0"/>
                <wp:positionH relativeFrom="column">
                  <wp:posOffset>-38100</wp:posOffset>
                </wp:positionH>
                <wp:positionV relativeFrom="paragraph">
                  <wp:posOffset>27305</wp:posOffset>
                </wp:positionV>
                <wp:extent cx="6084570" cy="2638425"/>
                <wp:effectExtent l="0" t="0" r="11430" b="2857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457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8CFF" w14:textId="778D9988" w:rsidR="00A51980" w:rsidRPr="00680B8C" w:rsidRDefault="00A51980" w:rsidP="00A51980">
                            <w:pPr>
                              <w:pStyle w:val="NoSpacing"/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680B8C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  <w:r w:rsidR="00876657" w:rsidRPr="00680B8C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>AL ATTAINMENT</w:t>
                            </w:r>
                          </w:p>
                          <w:p w14:paraId="32395D43" w14:textId="42ACA6F7" w:rsidR="005D1FC7" w:rsidRDefault="005D1FC7" w:rsidP="00A51980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14:paraId="0AAEA542" w14:textId="7F1F8A0F" w:rsidR="00A51980" w:rsidRPr="005D1FC7" w:rsidRDefault="003715D1" w:rsidP="00746D0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746D0C">
                              <w:rPr>
                                <w:b/>
                              </w:rPr>
                              <w:t xml:space="preserve">      </w:t>
                            </w:r>
                            <w:r w:rsidR="005D1FC7">
                              <w:rPr>
                                <w:b/>
                              </w:rPr>
                              <w:t xml:space="preserve">Senior High School                              </w:t>
                            </w:r>
                            <w:r w:rsidR="00DF4A39" w:rsidRPr="005D1FC7">
                              <w:rPr>
                                <w:b/>
                              </w:rPr>
                              <w:t>La Concepcion College</w:t>
                            </w:r>
                          </w:p>
                          <w:p w14:paraId="69067B90" w14:textId="6403D90E" w:rsidR="00A51980" w:rsidRDefault="005D1FC7" w:rsidP="005D1FC7">
                            <w:pPr>
                              <w:pStyle w:val="NoSpacing"/>
                            </w:pPr>
                            <w:r>
                              <w:t xml:space="preserve">                                                                </w:t>
                            </w:r>
                            <w:r w:rsidR="003715D1">
                              <w:t xml:space="preserve">  </w:t>
                            </w:r>
                            <w:r w:rsidR="00746D0C">
                              <w:t xml:space="preserve">      </w:t>
                            </w:r>
                            <w:r w:rsidR="00DF4A39">
                              <w:t>Kaypian road</w:t>
                            </w:r>
                            <w:r w:rsidR="00A51980" w:rsidRPr="00A51980">
                              <w:t xml:space="preserve">, </w:t>
                            </w:r>
                            <w:r w:rsidR="00DF4A39">
                              <w:t>Quirino Highway, C</w:t>
                            </w:r>
                            <w:r>
                              <w:t>SJDM Bulacan</w:t>
                            </w:r>
                          </w:p>
                          <w:p w14:paraId="499B0E7F" w14:textId="546230CC" w:rsidR="005D1FC7" w:rsidRDefault="005D1FC7" w:rsidP="005D1FC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t xml:space="preserve">                                                               </w:t>
                            </w:r>
                            <w:r w:rsidR="003715D1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746D0C">
                              <w:t xml:space="preserve">      </w:t>
                            </w:r>
                            <w:r>
                              <w:rPr>
                                <w:b/>
                              </w:rPr>
                              <w:t>Information and Communication Technology</w:t>
                            </w:r>
                          </w:p>
                          <w:p w14:paraId="0E583EAA" w14:textId="730D9B0D" w:rsidR="005D1FC7" w:rsidRPr="005D1FC7" w:rsidRDefault="005D1FC7" w:rsidP="005D1FC7">
                            <w:pPr>
                              <w:pStyle w:val="NoSpacing"/>
                            </w:pPr>
                            <w:r w:rsidRPr="005D1FC7">
                              <w:t xml:space="preserve">                                                               </w:t>
                            </w:r>
                            <w:r w:rsidR="003715D1">
                              <w:t xml:space="preserve">  </w:t>
                            </w:r>
                            <w:r w:rsidRPr="005D1FC7">
                              <w:t xml:space="preserve"> </w:t>
                            </w:r>
                            <w:r w:rsidR="00746D0C">
                              <w:t xml:space="preserve">      </w:t>
                            </w:r>
                            <w:r w:rsidRPr="005D1FC7">
                              <w:t xml:space="preserve">(2017 </w:t>
                            </w:r>
                            <w:r w:rsidR="00156686">
                              <w:t>-</w:t>
                            </w:r>
                            <w:r w:rsidR="004716C4">
                              <w:t xml:space="preserve"> 2019</w:t>
                            </w:r>
                            <w:r w:rsidRPr="005D1FC7">
                              <w:t>)</w:t>
                            </w:r>
                          </w:p>
                          <w:p w14:paraId="54A25EBB" w14:textId="77777777" w:rsidR="005D1FC7" w:rsidRDefault="005D1FC7" w:rsidP="00156686">
                            <w:pPr>
                              <w:pStyle w:val="NoSpacing"/>
                            </w:pPr>
                          </w:p>
                          <w:p w14:paraId="38BF3D8F" w14:textId="1D9AEEE0" w:rsidR="00A51980" w:rsidRPr="00876657" w:rsidRDefault="003715D1" w:rsidP="0087665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746D0C">
                              <w:rPr>
                                <w:b/>
                              </w:rPr>
                              <w:t xml:space="preserve">      </w:t>
                            </w:r>
                            <w:r w:rsidR="005D1FC7" w:rsidRPr="00876657">
                              <w:rPr>
                                <w:b/>
                              </w:rPr>
                              <w:t>Secondary</w:t>
                            </w:r>
                            <w:r w:rsidR="00E1738E">
                              <w:rPr>
                                <w:b/>
                              </w:rPr>
                              <w:t xml:space="preserve"> Education</w:t>
                            </w:r>
                            <w:r w:rsidR="005D1FC7" w:rsidRPr="00876657">
                              <w:rPr>
                                <w:b/>
                              </w:rPr>
                              <w:t xml:space="preserve">   </w:t>
                            </w:r>
                            <w:r w:rsidR="005D1FC7">
                              <w:t xml:space="preserve">         </w:t>
                            </w:r>
                            <w:r w:rsidR="00E1738E">
                              <w:t xml:space="preserve"> </w:t>
                            </w:r>
                            <w:r w:rsidR="005D1FC7">
                              <w:t xml:space="preserve">            </w:t>
                            </w:r>
                            <w:r w:rsidR="005D1FC7" w:rsidRPr="00876657">
                              <w:rPr>
                                <w:b/>
                              </w:rPr>
                              <w:t xml:space="preserve"> St. Margaret School</w:t>
                            </w:r>
                          </w:p>
                          <w:p w14:paraId="71B7A5F1" w14:textId="59897399" w:rsidR="00876657" w:rsidRDefault="00876657" w:rsidP="00876657">
                            <w:pPr>
                              <w:pStyle w:val="NoSpacing"/>
                            </w:pPr>
                            <w:r>
                              <w:t xml:space="preserve">                                                                </w:t>
                            </w:r>
                            <w:r w:rsidR="003715D1">
                              <w:t xml:space="preserve">  </w:t>
                            </w:r>
                            <w:r w:rsidR="00746D0C">
                              <w:t xml:space="preserve">      </w:t>
                            </w:r>
                            <w:r>
                              <w:t>Mt. View Subd. Muzon CSJDM Bulacan</w:t>
                            </w:r>
                          </w:p>
                          <w:p w14:paraId="31938516" w14:textId="72CF2BB6" w:rsidR="00876657" w:rsidRDefault="00876657" w:rsidP="00876657">
                            <w:pPr>
                              <w:pStyle w:val="NoSpacing"/>
                              <w:spacing w:line="276" w:lineRule="auto"/>
                            </w:pPr>
                            <w:r>
                              <w:t xml:space="preserve">                                                               </w:t>
                            </w:r>
                            <w:r w:rsidR="003715D1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746D0C">
                              <w:t xml:space="preserve">      </w:t>
                            </w:r>
                            <w:r>
                              <w:t>(201</w:t>
                            </w:r>
                            <w:r w:rsidR="00746D0C">
                              <w:t>3</w:t>
                            </w:r>
                            <w:r>
                              <w:t xml:space="preserve"> - 201</w:t>
                            </w:r>
                            <w:r w:rsidR="00D328BD">
                              <w:t>7</w:t>
                            </w:r>
                            <w:r>
                              <w:t>)</w:t>
                            </w:r>
                          </w:p>
                          <w:p w14:paraId="2BA19986" w14:textId="77777777" w:rsidR="00876657" w:rsidRDefault="00876657" w:rsidP="00156686">
                            <w:pPr>
                              <w:pStyle w:val="NoSpacing"/>
                            </w:pPr>
                          </w:p>
                          <w:p w14:paraId="12421489" w14:textId="63ACEA77" w:rsidR="00876657" w:rsidRDefault="003715D1" w:rsidP="0087665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746D0C">
                              <w:rPr>
                                <w:b/>
                              </w:rPr>
                              <w:t xml:space="preserve">      </w:t>
                            </w:r>
                            <w:r w:rsidR="00E1738E">
                              <w:rPr>
                                <w:b/>
                              </w:rPr>
                              <w:t xml:space="preserve">Primary Education    </w:t>
                            </w:r>
                            <w:r w:rsidR="00876657" w:rsidRPr="00876657">
                              <w:rPr>
                                <w:b/>
                              </w:rPr>
                              <w:t xml:space="preserve">               </w:t>
                            </w:r>
                            <w:r w:rsidR="009F202C">
                              <w:rPr>
                                <w:b/>
                              </w:rPr>
                              <w:t xml:space="preserve">           I</w:t>
                            </w:r>
                            <w:r w:rsidR="00876657" w:rsidRPr="00876657">
                              <w:rPr>
                                <w:b/>
                              </w:rPr>
                              <w:t xml:space="preserve">mmaculate Mother Academy of Bulacan Inc.    </w:t>
                            </w:r>
                          </w:p>
                          <w:p w14:paraId="25878B7A" w14:textId="7D454AD7" w:rsidR="00876657" w:rsidRDefault="00876657" w:rsidP="00876657">
                            <w:pPr>
                              <w:pStyle w:val="NoSpacing"/>
                            </w:pPr>
                            <w:r w:rsidRPr="00876657">
                              <w:t xml:space="preserve">                                                                </w:t>
                            </w:r>
                            <w:r w:rsidR="003715D1">
                              <w:t xml:space="preserve"> </w:t>
                            </w:r>
                            <w:r w:rsidR="00746D0C">
                              <w:t xml:space="preserve">      </w:t>
                            </w:r>
                            <w:r w:rsidR="003715D1">
                              <w:t xml:space="preserve"> </w:t>
                            </w:r>
                            <w:r w:rsidRPr="00876657">
                              <w:t>Harmony Hills CSJDM Bulacan</w:t>
                            </w:r>
                          </w:p>
                          <w:p w14:paraId="37871327" w14:textId="15FC1FA7" w:rsidR="00876657" w:rsidRPr="00876657" w:rsidRDefault="00876657" w:rsidP="00876657">
                            <w:pPr>
                              <w:pStyle w:val="NoSpacing"/>
                            </w:pPr>
                            <w:r>
                              <w:t xml:space="preserve">                                                               </w:t>
                            </w:r>
                            <w:r w:rsidR="003715D1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746D0C">
                              <w:t xml:space="preserve">      </w:t>
                            </w:r>
                            <w:r>
                              <w:t>(200</w:t>
                            </w:r>
                            <w:r w:rsidR="00746D0C">
                              <w:t>7</w:t>
                            </w:r>
                            <w:r>
                              <w:t xml:space="preserve"> </w:t>
                            </w:r>
                            <w:r w:rsidR="00156686">
                              <w:t>-</w:t>
                            </w:r>
                            <w:r>
                              <w:t xml:space="preserve"> 20</w:t>
                            </w:r>
                            <w:r w:rsidR="00746D0C">
                              <w:t>13</w:t>
                            </w:r>
                            <w:r>
                              <w:t>)</w:t>
                            </w:r>
                          </w:p>
                          <w:p w14:paraId="46D9F89F" w14:textId="5C917340" w:rsidR="00876657" w:rsidRPr="00876657" w:rsidRDefault="00876657" w:rsidP="00876657">
                            <w:pPr>
                              <w:pStyle w:val="NoSpacing"/>
                            </w:pPr>
                            <w:r>
                              <w:t xml:space="preserve">                                                                 </w:t>
                            </w:r>
                            <w:r w:rsidRPr="00876657">
                              <w:t xml:space="preserve">                                                        </w:t>
                            </w:r>
                          </w:p>
                          <w:p w14:paraId="6463B8CE" w14:textId="365F8FF5" w:rsidR="00876657" w:rsidRPr="00876657" w:rsidRDefault="00876657" w:rsidP="00876657">
                            <w:pPr>
                              <w:pStyle w:val="NoSpacing"/>
                            </w:pPr>
                            <w:r>
                              <w:t xml:space="preserve">                                                                 </w:t>
                            </w:r>
                          </w:p>
                          <w:p w14:paraId="76989DE2" w14:textId="26783B0D" w:rsidR="00876657" w:rsidRDefault="008766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</w:t>
                            </w:r>
                          </w:p>
                          <w:p w14:paraId="5AD7AE18" w14:textId="77777777" w:rsidR="00876657" w:rsidRPr="005D1FC7" w:rsidRDefault="0087665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B575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0" type="#_x0000_t202" style="position:absolute;margin-left:-3pt;margin-top:2.15pt;width:479.1pt;height:20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" strokecolor="white [3212]">
                <v:textbox>
                  <w:txbxContent>
                    <w:p w14:paraId="4BCC8CFF" w14:textId="778D9988" w:rsidR="00A51980" w:rsidRPr="00680B8C" w:rsidRDefault="00A51980" w:rsidP="00A51980">
                      <w:pPr>
                        <w:pStyle w:val="NoSpacing"/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680B8C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>EDUCATION</w:t>
                      </w:r>
                      <w:r w:rsidR="00876657" w:rsidRPr="00680B8C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>AL ATTAINMENT</w:t>
                      </w:r>
                    </w:p>
                    <w:p w14:paraId="32395D43" w14:textId="42ACA6F7" w:rsidR="005D1FC7" w:rsidRDefault="005D1FC7" w:rsidP="00A51980">
                      <w:pPr>
                        <w:pStyle w:val="NoSpacing"/>
                        <w:rPr>
                          <w:b/>
                        </w:rPr>
                      </w:pPr>
                    </w:p>
                    <w:p w14:paraId="0AAEA542" w14:textId="7F1F8A0F" w:rsidR="00A51980" w:rsidRPr="005D1FC7" w:rsidRDefault="003715D1" w:rsidP="00746D0C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="00746D0C">
                        <w:rPr>
                          <w:b/>
                        </w:rPr>
                        <w:t xml:space="preserve">      </w:t>
                      </w:r>
                      <w:r w:rsidR="005D1FC7">
                        <w:rPr>
                          <w:b/>
                        </w:rPr>
                        <w:t xml:space="preserve">Senior High School                              </w:t>
                      </w:r>
                      <w:r w:rsidR="00DF4A39" w:rsidRPr="005D1FC7">
                        <w:rPr>
                          <w:b/>
                        </w:rPr>
                        <w:t>La Concepcion College</w:t>
                      </w:r>
                    </w:p>
                    <w:p w14:paraId="69067B90" w14:textId="6403D90E" w:rsidR="00A51980" w:rsidRDefault="005D1FC7" w:rsidP="005D1FC7">
                      <w:pPr>
                        <w:pStyle w:val="NoSpacing"/>
                      </w:pPr>
                      <w:r>
                        <w:t xml:space="preserve">                                                                </w:t>
                      </w:r>
                      <w:r w:rsidR="003715D1">
                        <w:t xml:space="preserve">  </w:t>
                      </w:r>
                      <w:r w:rsidR="00746D0C">
                        <w:t xml:space="preserve">      </w:t>
                      </w:r>
                      <w:r w:rsidR="00DF4A39">
                        <w:t>Kaypian road</w:t>
                      </w:r>
                      <w:r w:rsidR="00A51980" w:rsidRPr="00A51980">
                        <w:t xml:space="preserve">, </w:t>
                      </w:r>
                      <w:r w:rsidR="00DF4A39">
                        <w:t>Quirino Highway, C</w:t>
                      </w:r>
                      <w:r>
                        <w:t>SJDM Bulacan</w:t>
                      </w:r>
                    </w:p>
                    <w:p w14:paraId="499B0E7F" w14:textId="546230CC" w:rsidR="005D1FC7" w:rsidRDefault="005D1FC7" w:rsidP="005D1FC7">
                      <w:pPr>
                        <w:pStyle w:val="NoSpacing"/>
                        <w:rPr>
                          <w:b/>
                        </w:rPr>
                      </w:pPr>
                      <w:r>
                        <w:t xml:space="preserve">                                                               </w:t>
                      </w:r>
                      <w:r w:rsidR="003715D1">
                        <w:t xml:space="preserve">  </w:t>
                      </w:r>
                      <w:r>
                        <w:t xml:space="preserve"> </w:t>
                      </w:r>
                      <w:r w:rsidR="00746D0C">
                        <w:t xml:space="preserve">      </w:t>
                      </w:r>
                      <w:r>
                        <w:rPr>
                          <w:b/>
                        </w:rPr>
                        <w:t>Information and Communication Technology</w:t>
                      </w:r>
                    </w:p>
                    <w:p w14:paraId="0E583EAA" w14:textId="730D9B0D" w:rsidR="005D1FC7" w:rsidRPr="005D1FC7" w:rsidRDefault="005D1FC7" w:rsidP="005D1FC7">
                      <w:pPr>
                        <w:pStyle w:val="NoSpacing"/>
                      </w:pPr>
                      <w:r w:rsidRPr="005D1FC7">
                        <w:t xml:space="preserve">                                                               </w:t>
                      </w:r>
                      <w:r w:rsidR="003715D1">
                        <w:t xml:space="preserve">  </w:t>
                      </w:r>
                      <w:r w:rsidRPr="005D1FC7">
                        <w:t xml:space="preserve"> </w:t>
                      </w:r>
                      <w:r w:rsidR="00746D0C">
                        <w:t xml:space="preserve">      </w:t>
                      </w:r>
                      <w:r w:rsidRPr="005D1FC7">
                        <w:t xml:space="preserve">(2017 </w:t>
                      </w:r>
                      <w:r w:rsidR="00156686">
                        <w:t>-</w:t>
                      </w:r>
                      <w:r w:rsidR="004716C4">
                        <w:t xml:space="preserve"> 2019</w:t>
                      </w:r>
                      <w:r w:rsidRPr="005D1FC7">
                        <w:t>)</w:t>
                      </w:r>
                    </w:p>
                    <w:p w14:paraId="54A25EBB" w14:textId="77777777" w:rsidR="005D1FC7" w:rsidRDefault="005D1FC7" w:rsidP="00156686">
                      <w:pPr>
                        <w:pStyle w:val="NoSpacing"/>
                      </w:pPr>
                    </w:p>
                    <w:p w14:paraId="38BF3D8F" w14:textId="1D9AEEE0" w:rsidR="00A51980" w:rsidRPr="00876657" w:rsidRDefault="003715D1" w:rsidP="00876657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="00746D0C">
                        <w:rPr>
                          <w:b/>
                        </w:rPr>
                        <w:t xml:space="preserve">      </w:t>
                      </w:r>
                      <w:r w:rsidR="005D1FC7" w:rsidRPr="00876657">
                        <w:rPr>
                          <w:b/>
                        </w:rPr>
                        <w:t>Secondary</w:t>
                      </w:r>
                      <w:r w:rsidR="00E1738E">
                        <w:rPr>
                          <w:b/>
                        </w:rPr>
                        <w:t xml:space="preserve"> Education</w:t>
                      </w:r>
                      <w:r w:rsidR="005D1FC7" w:rsidRPr="00876657">
                        <w:rPr>
                          <w:b/>
                        </w:rPr>
                        <w:t xml:space="preserve">   </w:t>
                      </w:r>
                      <w:r w:rsidR="005D1FC7">
                        <w:t xml:space="preserve">         </w:t>
                      </w:r>
                      <w:r w:rsidR="00E1738E">
                        <w:t xml:space="preserve"> </w:t>
                      </w:r>
                      <w:r w:rsidR="005D1FC7">
                        <w:t xml:space="preserve">            </w:t>
                      </w:r>
                      <w:r w:rsidR="005D1FC7" w:rsidRPr="00876657">
                        <w:rPr>
                          <w:b/>
                        </w:rPr>
                        <w:t xml:space="preserve"> St. Margaret School</w:t>
                      </w:r>
                    </w:p>
                    <w:p w14:paraId="71B7A5F1" w14:textId="59897399" w:rsidR="00876657" w:rsidRDefault="00876657" w:rsidP="00876657">
                      <w:pPr>
                        <w:pStyle w:val="NoSpacing"/>
                      </w:pPr>
                      <w:r>
                        <w:t xml:space="preserve">                                                                </w:t>
                      </w:r>
                      <w:r w:rsidR="003715D1">
                        <w:t xml:space="preserve">  </w:t>
                      </w:r>
                      <w:r w:rsidR="00746D0C">
                        <w:t xml:space="preserve">      </w:t>
                      </w:r>
                      <w:r>
                        <w:t>Mt. View Subd. Muzon CSJDM Bulacan</w:t>
                      </w:r>
                    </w:p>
                    <w:p w14:paraId="31938516" w14:textId="72CF2BB6" w:rsidR="00876657" w:rsidRDefault="00876657" w:rsidP="00876657">
                      <w:pPr>
                        <w:pStyle w:val="NoSpacing"/>
                        <w:spacing w:line="276" w:lineRule="auto"/>
                      </w:pPr>
                      <w:r>
                        <w:t xml:space="preserve">                                                               </w:t>
                      </w:r>
                      <w:r w:rsidR="003715D1">
                        <w:t xml:space="preserve">  </w:t>
                      </w:r>
                      <w:r>
                        <w:t xml:space="preserve"> </w:t>
                      </w:r>
                      <w:r w:rsidR="00746D0C">
                        <w:t xml:space="preserve">      </w:t>
                      </w:r>
                      <w:r>
                        <w:t>(201</w:t>
                      </w:r>
                      <w:r w:rsidR="00746D0C">
                        <w:t>3</w:t>
                      </w:r>
                      <w:r>
                        <w:t xml:space="preserve"> - 201</w:t>
                      </w:r>
                      <w:r w:rsidR="00D328BD">
                        <w:t>7</w:t>
                      </w:r>
                      <w:r>
                        <w:t>)</w:t>
                      </w:r>
                    </w:p>
                    <w:p w14:paraId="2BA19986" w14:textId="77777777" w:rsidR="00876657" w:rsidRDefault="00876657" w:rsidP="00156686">
                      <w:pPr>
                        <w:pStyle w:val="NoSpacing"/>
                      </w:pPr>
                    </w:p>
                    <w:p w14:paraId="12421489" w14:textId="63ACEA77" w:rsidR="00876657" w:rsidRDefault="003715D1" w:rsidP="00876657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="00746D0C">
                        <w:rPr>
                          <w:b/>
                        </w:rPr>
                        <w:t xml:space="preserve">      </w:t>
                      </w:r>
                      <w:r w:rsidR="00E1738E">
                        <w:rPr>
                          <w:b/>
                        </w:rPr>
                        <w:t xml:space="preserve">Primary Education    </w:t>
                      </w:r>
                      <w:r w:rsidR="00876657" w:rsidRPr="00876657">
                        <w:rPr>
                          <w:b/>
                        </w:rPr>
                        <w:t xml:space="preserve">               </w:t>
                      </w:r>
                      <w:r w:rsidR="009F202C">
                        <w:rPr>
                          <w:b/>
                        </w:rPr>
                        <w:t xml:space="preserve">           I</w:t>
                      </w:r>
                      <w:r w:rsidR="00876657" w:rsidRPr="00876657">
                        <w:rPr>
                          <w:b/>
                        </w:rPr>
                        <w:t xml:space="preserve">mmaculate Mother Academy of Bulacan Inc.    </w:t>
                      </w:r>
                    </w:p>
                    <w:p w14:paraId="25878B7A" w14:textId="7D454AD7" w:rsidR="00876657" w:rsidRDefault="00876657" w:rsidP="00876657">
                      <w:pPr>
                        <w:pStyle w:val="NoSpacing"/>
                      </w:pPr>
                      <w:r w:rsidRPr="00876657">
                        <w:t xml:space="preserve">                                                                </w:t>
                      </w:r>
                      <w:r w:rsidR="003715D1">
                        <w:t xml:space="preserve"> </w:t>
                      </w:r>
                      <w:r w:rsidR="00746D0C">
                        <w:t xml:space="preserve">      </w:t>
                      </w:r>
                      <w:r w:rsidR="003715D1">
                        <w:t xml:space="preserve"> </w:t>
                      </w:r>
                      <w:r w:rsidRPr="00876657">
                        <w:t>Harmony Hills CSJDM Bulacan</w:t>
                      </w:r>
                    </w:p>
                    <w:p w14:paraId="37871327" w14:textId="15FC1FA7" w:rsidR="00876657" w:rsidRPr="00876657" w:rsidRDefault="00876657" w:rsidP="00876657">
                      <w:pPr>
                        <w:pStyle w:val="NoSpacing"/>
                      </w:pPr>
                      <w:r>
                        <w:t xml:space="preserve">                                                               </w:t>
                      </w:r>
                      <w:r w:rsidR="003715D1">
                        <w:t xml:space="preserve">  </w:t>
                      </w:r>
                      <w:r>
                        <w:t xml:space="preserve"> </w:t>
                      </w:r>
                      <w:r w:rsidR="00746D0C">
                        <w:t xml:space="preserve">      </w:t>
                      </w:r>
                      <w:r>
                        <w:t>(200</w:t>
                      </w:r>
                      <w:r w:rsidR="00746D0C">
                        <w:t>7</w:t>
                      </w:r>
                      <w:r>
                        <w:t xml:space="preserve"> </w:t>
                      </w:r>
                      <w:r w:rsidR="00156686">
                        <w:t>-</w:t>
                      </w:r>
                      <w:r>
                        <w:t xml:space="preserve"> 20</w:t>
                      </w:r>
                      <w:r w:rsidR="00746D0C">
                        <w:t>13</w:t>
                      </w:r>
                      <w:r>
                        <w:t>)</w:t>
                      </w:r>
                    </w:p>
                    <w:p w14:paraId="46D9F89F" w14:textId="5C917340" w:rsidR="00876657" w:rsidRPr="00876657" w:rsidRDefault="00876657" w:rsidP="00876657">
                      <w:pPr>
                        <w:pStyle w:val="NoSpacing"/>
                      </w:pPr>
                      <w:r>
                        <w:t xml:space="preserve">                                                                 </w:t>
                      </w:r>
                      <w:r w:rsidRPr="00876657">
                        <w:t xml:space="preserve">                                                        </w:t>
                      </w:r>
                    </w:p>
                    <w:p w14:paraId="6463B8CE" w14:textId="365F8FF5" w:rsidR="00876657" w:rsidRPr="00876657" w:rsidRDefault="00876657" w:rsidP="00876657">
                      <w:pPr>
                        <w:pStyle w:val="NoSpacing"/>
                      </w:pPr>
                      <w:r>
                        <w:t xml:space="preserve">                                                                 </w:t>
                      </w:r>
                    </w:p>
                    <w:p w14:paraId="76989DE2" w14:textId="26783B0D" w:rsidR="00876657" w:rsidRDefault="0087665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                </w:t>
                      </w:r>
                    </w:p>
                    <w:p w14:paraId="5AD7AE18" w14:textId="77777777" w:rsidR="00876657" w:rsidRPr="005D1FC7" w:rsidRDefault="0087665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DF6BB9" w14:textId="2E50B8FE" w:rsidR="00437410" w:rsidRPr="00437410" w:rsidRDefault="00437410" w:rsidP="00E9218A">
      <w:pPr>
        <w:spacing w:after="0" w:line="240" w:lineRule="auto"/>
      </w:pPr>
    </w:p>
    <w:p w14:paraId="2F3490C5" w14:textId="743AD466" w:rsidR="00A51980" w:rsidRDefault="00A51980" w:rsidP="00E9218A">
      <w:pPr>
        <w:spacing w:after="0" w:line="240" w:lineRule="auto"/>
      </w:pPr>
    </w:p>
    <w:p w14:paraId="0EA29316" w14:textId="6A3D877E" w:rsidR="00E9218A" w:rsidRDefault="00E9218A" w:rsidP="00E9218A">
      <w:pPr>
        <w:spacing w:after="0" w:line="240" w:lineRule="auto"/>
      </w:pPr>
    </w:p>
    <w:p w14:paraId="0DF16B57" w14:textId="77777777" w:rsidR="00A51980" w:rsidRDefault="00A51980" w:rsidP="00746D0C">
      <w:pPr>
        <w:pStyle w:val="NoSpacing"/>
      </w:pPr>
    </w:p>
    <w:p w14:paraId="01AFB2DD" w14:textId="77777777" w:rsidR="00A51980" w:rsidRDefault="00A51980" w:rsidP="00E9218A">
      <w:pPr>
        <w:spacing w:after="0" w:line="240" w:lineRule="auto"/>
      </w:pPr>
    </w:p>
    <w:p w14:paraId="4C6D7BFC" w14:textId="164A49CF" w:rsidR="00A51980" w:rsidRDefault="00A51980" w:rsidP="00E9218A">
      <w:pPr>
        <w:spacing w:after="0" w:line="240" w:lineRule="auto"/>
      </w:pPr>
    </w:p>
    <w:p w14:paraId="1F3A5921" w14:textId="68F962B2" w:rsidR="00A51980" w:rsidRDefault="00A51980" w:rsidP="00E9218A">
      <w:pPr>
        <w:spacing w:after="0" w:line="240" w:lineRule="auto"/>
      </w:pPr>
    </w:p>
    <w:p w14:paraId="1C7A04A8" w14:textId="1EF64D54" w:rsidR="00DC63AD" w:rsidRDefault="00DC63AD" w:rsidP="00E9218A">
      <w:pPr>
        <w:spacing w:after="0" w:line="240" w:lineRule="auto"/>
      </w:pPr>
    </w:p>
    <w:p w14:paraId="10116751" w14:textId="07A14D95" w:rsidR="00A51980" w:rsidRDefault="00A51980" w:rsidP="00E9218A">
      <w:pPr>
        <w:spacing w:after="0" w:line="240" w:lineRule="auto"/>
      </w:pPr>
    </w:p>
    <w:p w14:paraId="06B55071" w14:textId="46EF9EEB" w:rsidR="00E9218A" w:rsidRDefault="00E9218A" w:rsidP="00E9218A">
      <w:pPr>
        <w:spacing w:after="0" w:line="240" w:lineRule="auto"/>
      </w:pPr>
    </w:p>
    <w:p w14:paraId="74DBB37F" w14:textId="189089B3" w:rsidR="00A51980" w:rsidRDefault="00A51980" w:rsidP="00E9218A">
      <w:pPr>
        <w:spacing w:after="0" w:line="240" w:lineRule="auto"/>
      </w:pPr>
    </w:p>
    <w:p w14:paraId="2B821509" w14:textId="21C31D52" w:rsidR="00A51980" w:rsidRDefault="00A51980" w:rsidP="00E9218A">
      <w:pPr>
        <w:spacing w:after="0" w:line="240" w:lineRule="auto"/>
      </w:pPr>
    </w:p>
    <w:p w14:paraId="386DC486" w14:textId="49512563" w:rsidR="00A51980" w:rsidRDefault="00A51980" w:rsidP="00E9218A">
      <w:pPr>
        <w:spacing w:after="0" w:line="240" w:lineRule="auto"/>
      </w:pPr>
    </w:p>
    <w:p w14:paraId="661922BE" w14:textId="0A49657D" w:rsidR="00DC63AD" w:rsidRDefault="00DC63AD" w:rsidP="00E9218A">
      <w:pPr>
        <w:spacing w:after="0" w:line="240" w:lineRule="auto"/>
      </w:pPr>
    </w:p>
    <w:p w14:paraId="6D56B999" w14:textId="0E82E06D" w:rsidR="00A51980" w:rsidRDefault="00680B8C" w:rsidP="00E9218A">
      <w:pPr>
        <w:spacing w:after="0" w:line="240" w:lineRule="auto"/>
      </w:pPr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78EE6" wp14:editId="0500FD99">
                <wp:simplePos x="0" y="0"/>
                <wp:positionH relativeFrom="column">
                  <wp:posOffset>19050</wp:posOffset>
                </wp:positionH>
                <wp:positionV relativeFrom="paragraph">
                  <wp:posOffset>154940</wp:posOffset>
                </wp:positionV>
                <wp:extent cx="6141720" cy="45085"/>
                <wp:effectExtent l="0" t="0" r="11430" b="12065"/>
                <wp:wrapNone/>
                <wp:docPr id="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3CA86D" id="Rectangle 20" o:spid="_x0000_s1026" style="position:absolute;margin-left:1.5pt;margin-top:12.2pt;width:483.6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" fillcolor="black [3213]" strokecolor="white [3212]"/>
            </w:pict>
          </mc:Fallback>
        </mc:AlternateContent>
      </w:r>
    </w:p>
    <w:p w14:paraId="331B15F9" w14:textId="3C0B09C7" w:rsidR="00A51980" w:rsidRDefault="00156686" w:rsidP="00E9218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27E4C" wp14:editId="25205333">
                <wp:simplePos x="0" y="0"/>
                <wp:positionH relativeFrom="column">
                  <wp:posOffset>-47625</wp:posOffset>
                </wp:positionH>
                <wp:positionV relativeFrom="paragraph">
                  <wp:posOffset>45720</wp:posOffset>
                </wp:positionV>
                <wp:extent cx="5829300" cy="1028700"/>
                <wp:effectExtent l="0" t="0" r="19050" b="19050"/>
                <wp:wrapNone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5B145" w14:textId="77777777" w:rsidR="00A51980" w:rsidRPr="00680B8C" w:rsidRDefault="00A51980" w:rsidP="00A51980">
                            <w:pPr>
                              <w:pStyle w:val="NoSpacing"/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680B8C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>ACHIEVEM</w:t>
                            </w:r>
                            <w:r w:rsidR="00437410" w:rsidRPr="00680B8C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>ENTS</w:t>
                            </w:r>
                          </w:p>
                          <w:p w14:paraId="371E901D" w14:textId="01538BB7" w:rsidR="00A51980" w:rsidRPr="00A51980" w:rsidRDefault="00DF4A39" w:rsidP="00680B8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Graduated Elementary, Immaculate Mother Academy </w:t>
                            </w:r>
                            <w:r w:rsidR="00B73238">
                              <w:t xml:space="preserve">of Bulacan </w:t>
                            </w:r>
                            <w:r>
                              <w:t>Inc.</w:t>
                            </w:r>
                            <w:r w:rsidR="00A51980" w:rsidRPr="00A51980">
                              <w:t xml:space="preserve"> (</w:t>
                            </w:r>
                            <w:r>
                              <w:t>200</w:t>
                            </w:r>
                            <w:r w:rsidR="00746D0C">
                              <w:t>7</w:t>
                            </w:r>
                            <w:r>
                              <w:t xml:space="preserve"> - 20</w:t>
                            </w:r>
                            <w:r w:rsidR="00746D0C">
                              <w:t>13</w:t>
                            </w:r>
                            <w:r w:rsidR="00A51980" w:rsidRPr="00A51980">
                              <w:t>)</w:t>
                            </w:r>
                          </w:p>
                          <w:p w14:paraId="2A8B7F87" w14:textId="32CC0202" w:rsidR="00A51980" w:rsidRDefault="00DF4A39" w:rsidP="00680B8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Graduated </w:t>
                            </w:r>
                            <w:r w:rsidR="00B73238">
                              <w:t xml:space="preserve">Junior </w:t>
                            </w:r>
                            <w:r>
                              <w:t>High</w:t>
                            </w:r>
                            <w:r w:rsidR="00B73238">
                              <w:t xml:space="preserve"> S</w:t>
                            </w:r>
                            <w:r>
                              <w:t>chool, St. Margaret School</w:t>
                            </w:r>
                            <w:r w:rsidR="00A51980" w:rsidRPr="00A51980">
                              <w:t xml:space="preserve"> (201</w:t>
                            </w:r>
                            <w:r w:rsidR="00746D0C">
                              <w:t>3</w:t>
                            </w:r>
                            <w:r w:rsidR="00A51980" w:rsidRPr="00A51980">
                              <w:t xml:space="preserve"> - </w:t>
                            </w:r>
                            <w:r>
                              <w:t>2017</w:t>
                            </w:r>
                            <w:r w:rsidR="00A51980" w:rsidRPr="00A51980">
                              <w:t>)</w:t>
                            </w:r>
                          </w:p>
                          <w:p w14:paraId="6C0223F4" w14:textId="6DDB49CE" w:rsidR="004716C4" w:rsidRDefault="00C82C35" w:rsidP="00680B8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Graduated Senior High School, La Concepcion College (2017 - 2019)</w:t>
                            </w:r>
                          </w:p>
                          <w:p w14:paraId="43128500" w14:textId="07E56A9C" w:rsidR="006E6FD1" w:rsidRDefault="006E6FD1" w:rsidP="00FC6210">
                            <w:pPr>
                              <w:pStyle w:val="NoSpacing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27E4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0" type="#_x0000_t202" style="position:absolute;margin-left:-3.75pt;margin-top:3.6pt;width:459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" strokecolor="white [3212]">
                <v:textbox>
                  <w:txbxContent>
                    <w:p w14:paraId="4D75B145" w14:textId="77777777" w:rsidR="00A51980" w:rsidRPr="00680B8C" w:rsidRDefault="00A51980" w:rsidP="00A51980">
                      <w:pPr>
                        <w:pStyle w:val="NoSpacing"/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680B8C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>ACHIEVEM</w:t>
                      </w:r>
                      <w:r w:rsidR="00437410" w:rsidRPr="00680B8C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>ENTS</w:t>
                      </w:r>
                    </w:p>
                    <w:p w14:paraId="371E901D" w14:textId="01538BB7" w:rsidR="00A51980" w:rsidRPr="00A51980" w:rsidRDefault="00DF4A39" w:rsidP="00680B8C">
                      <w:pPr>
                        <w:pStyle w:val="NoSpacing"/>
                        <w:numPr>
                          <w:ilvl w:val="0"/>
                          <w:numId w:val="14"/>
                        </w:numPr>
                      </w:pPr>
                      <w:r>
                        <w:t xml:space="preserve">Graduated Elementary, Immaculate Mother Academy </w:t>
                      </w:r>
                      <w:r w:rsidR="00B73238">
                        <w:t xml:space="preserve">of Bulacan </w:t>
                      </w:r>
                      <w:r>
                        <w:t>Inc.</w:t>
                      </w:r>
                      <w:r w:rsidR="00A51980" w:rsidRPr="00A51980">
                        <w:t xml:space="preserve"> (</w:t>
                      </w:r>
                      <w:r>
                        <w:t>200</w:t>
                      </w:r>
                      <w:r w:rsidR="00746D0C">
                        <w:t>7</w:t>
                      </w:r>
                      <w:r>
                        <w:t xml:space="preserve"> - 20</w:t>
                      </w:r>
                      <w:r w:rsidR="00746D0C">
                        <w:t>13</w:t>
                      </w:r>
                      <w:r w:rsidR="00A51980" w:rsidRPr="00A51980">
                        <w:t>)</w:t>
                      </w:r>
                    </w:p>
                    <w:p w14:paraId="2A8B7F87" w14:textId="32CC0202" w:rsidR="00A51980" w:rsidRDefault="00DF4A39" w:rsidP="00680B8C">
                      <w:pPr>
                        <w:pStyle w:val="NoSpacing"/>
                        <w:numPr>
                          <w:ilvl w:val="0"/>
                          <w:numId w:val="14"/>
                        </w:numPr>
                      </w:pPr>
                      <w:r>
                        <w:t xml:space="preserve">Graduated </w:t>
                      </w:r>
                      <w:r w:rsidR="00B73238">
                        <w:t xml:space="preserve">Junior </w:t>
                      </w:r>
                      <w:r>
                        <w:t>High</w:t>
                      </w:r>
                      <w:r w:rsidR="00B73238">
                        <w:t xml:space="preserve"> S</w:t>
                      </w:r>
                      <w:r>
                        <w:t>chool, St. Margaret School</w:t>
                      </w:r>
                      <w:r w:rsidR="00A51980" w:rsidRPr="00A51980">
                        <w:t xml:space="preserve"> (201</w:t>
                      </w:r>
                      <w:r w:rsidR="00746D0C">
                        <w:t>3</w:t>
                      </w:r>
                      <w:r w:rsidR="00A51980" w:rsidRPr="00A51980">
                        <w:t xml:space="preserve"> - </w:t>
                      </w:r>
                      <w:r>
                        <w:t>2017</w:t>
                      </w:r>
                      <w:r w:rsidR="00A51980" w:rsidRPr="00A51980">
                        <w:t>)</w:t>
                      </w:r>
                    </w:p>
                    <w:p w14:paraId="6C0223F4" w14:textId="6DDB49CE" w:rsidR="004716C4" w:rsidRDefault="00C82C35" w:rsidP="00680B8C">
                      <w:pPr>
                        <w:pStyle w:val="NoSpacing"/>
                        <w:numPr>
                          <w:ilvl w:val="0"/>
                          <w:numId w:val="14"/>
                        </w:numPr>
                      </w:pPr>
                      <w:r>
                        <w:t>Graduated Senior High School, La Concepcion College (2017 - 2019)</w:t>
                      </w:r>
                    </w:p>
                    <w:p w14:paraId="43128500" w14:textId="07E56A9C" w:rsidR="006E6FD1" w:rsidRDefault="006E6FD1" w:rsidP="00FC6210">
                      <w:pPr>
                        <w:pStyle w:val="NoSpacing"/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</w:p>
    <w:p w14:paraId="3E7F273D" w14:textId="55F9AA67" w:rsidR="00876657" w:rsidRDefault="00876657" w:rsidP="00E9218A">
      <w:pPr>
        <w:spacing w:after="0" w:line="240" w:lineRule="auto"/>
      </w:pPr>
    </w:p>
    <w:p w14:paraId="3EE347BE" w14:textId="5653808B" w:rsidR="00876657" w:rsidRDefault="00876657" w:rsidP="00E9218A">
      <w:pPr>
        <w:spacing w:after="0" w:line="240" w:lineRule="auto"/>
      </w:pPr>
    </w:p>
    <w:p w14:paraId="4131ADD6" w14:textId="26EE12AE" w:rsidR="00876657" w:rsidRDefault="00156686" w:rsidP="00E9218A">
      <w:pPr>
        <w:spacing w:after="0" w:line="240" w:lineRule="auto"/>
      </w:pPr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D66F7" wp14:editId="3147B73A">
                <wp:simplePos x="0" y="0"/>
                <wp:positionH relativeFrom="column">
                  <wp:posOffset>28575</wp:posOffset>
                </wp:positionH>
                <wp:positionV relativeFrom="paragraph">
                  <wp:posOffset>589280</wp:posOffset>
                </wp:positionV>
                <wp:extent cx="6141720" cy="45085"/>
                <wp:effectExtent l="0" t="0" r="11430" b="1206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74563" id="Rectangle 21" o:spid="_x0000_s1026" style="position:absolute;margin-left:2.25pt;margin-top:46.4pt;width:483.6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" fillcolor="black [3213]" strokecolor="white [3212]"/>
            </w:pict>
          </mc:Fallback>
        </mc:AlternateContent>
      </w:r>
    </w:p>
    <w:sectPr w:rsidR="00876657" w:rsidSect="0065574F">
      <w:pgSz w:w="12240" w:h="15840"/>
      <w:pgMar w:top="45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760DB" w14:textId="77777777" w:rsidR="00775C12" w:rsidRDefault="00775C12" w:rsidP="00964B2E">
      <w:pPr>
        <w:spacing w:after="0" w:line="240" w:lineRule="auto"/>
      </w:pPr>
      <w:r>
        <w:separator/>
      </w:r>
    </w:p>
  </w:endnote>
  <w:endnote w:type="continuationSeparator" w:id="0">
    <w:p w14:paraId="765B703A" w14:textId="77777777" w:rsidR="00775C12" w:rsidRDefault="00775C12" w:rsidP="0096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Hv BT">
    <w:altName w:val="Lucida Sans Unicode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53581" w14:textId="77777777" w:rsidR="00775C12" w:rsidRDefault="00775C12" w:rsidP="00964B2E">
      <w:pPr>
        <w:spacing w:after="0" w:line="240" w:lineRule="auto"/>
      </w:pPr>
      <w:r>
        <w:separator/>
      </w:r>
    </w:p>
  </w:footnote>
  <w:footnote w:type="continuationSeparator" w:id="0">
    <w:p w14:paraId="0C1C15DD" w14:textId="77777777" w:rsidR="00775C12" w:rsidRDefault="00775C12" w:rsidP="00964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45B4"/>
    <w:multiLevelType w:val="hybridMultilevel"/>
    <w:tmpl w:val="AAB6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61650"/>
    <w:multiLevelType w:val="hybridMultilevel"/>
    <w:tmpl w:val="A7F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52BEF"/>
    <w:multiLevelType w:val="hybridMultilevel"/>
    <w:tmpl w:val="5520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45746"/>
    <w:multiLevelType w:val="hybridMultilevel"/>
    <w:tmpl w:val="B9D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1451F"/>
    <w:multiLevelType w:val="hybridMultilevel"/>
    <w:tmpl w:val="F5B0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74EE0"/>
    <w:multiLevelType w:val="hybridMultilevel"/>
    <w:tmpl w:val="66E4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25FA9"/>
    <w:multiLevelType w:val="hybridMultilevel"/>
    <w:tmpl w:val="243A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278F3"/>
    <w:multiLevelType w:val="hybridMultilevel"/>
    <w:tmpl w:val="AB4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142B1"/>
    <w:multiLevelType w:val="hybridMultilevel"/>
    <w:tmpl w:val="A58C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70673"/>
    <w:multiLevelType w:val="hybridMultilevel"/>
    <w:tmpl w:val="389A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00137"/>
    <w:multiLevelType w:val="hybridMultilevel"/>
    <w:tmpl w:val="AA8E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366B1"/>
    <w:multiLevelType w:val="hybridMultilevel"/>
    <w:tmpl w:val="E33C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17F65"/>
    <w:multiLevelType w:val="hybridMultilevel"/>
    <w:tmpl w:val="3D06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D11A9"/>
    <w:multiLevelType w:val="hybridMultilevel"/>
    <w:tmpl w:val="0E60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A5983"/>
    <w:multiLevelType w:val="hybridMultilevel"/>
    <w:tmpl w:val="8166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352823"/>
    <w:multiLevelType w:val="hybridMultilevel"/>
    <w:tmpl w:val="1A60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63CD9"/>
    <w:multiLevelType w:val="hybridMultilevel"/>
    <w:tmpl w:val="8CAC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2"/>
  </w:num>
  <w:num w:numId="11">
    <w:abstractNumId w:val="9"/>
  </w:num>
  <w:num w:numId="12">
    <w:abstractNumId w:val="2"/>
  </w:num>
  <w:num w:numId="13">
    <w:abstractNumId w:val="13"/>
  </w:num>
  <w:num w:numId="14">
    <w:abstractNumId w:val="1"/>
  </w:num>
  <w:num w:numId="15">
    <w:abstractNumId w:val="16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39"/>
    <w:rsid w:val="00026C27"/>
    <w:rsid w:val="000273D5"/>
    <w:rsid w:val="000537F0"/>
    <w:rsid w:val="000640D6"/>
    <w:rsid w:val="00156686"/>
    <w:rsid w:val="001658AF"/>
    <w:rsid w:val="001E11E9"/>
    <w:rsid w:val="002D4CB0"/>
    <w:rsid w:val="002F1F09"/>
    <w:rsid w:val="00322939"/>
    <w:rsid w:val="00344E61"/>
    <w:rsid w:val="003715D1"/>
    <w:rsid w:val="003C3A34"/>
    <w:rsid w:val="003C3C05"/>
    <w:rsid w:val="003C760C"/>
    <w:rsid w:val="00437410"/>
    <w:rsid w:val="00446E5B"/>
    <w:rsid w:val="004716C4"/>
    <w:rsid w:val="0048334A"/>
    <w:rsid w:val="00497789"/>
    <w:rsid w:val="004E59F8"/>
    <w:rsid w:val="005106A8"/>
    <w:rsid w:val="00543385"/>
    <w:rsid w:val="00544E35"/>
    <w:rsid w:val="00560B36"/>
    <w:rsid w:val="005B2EBD"/>
    <w:rsid w:val="005D1FC7"/>
    <w:rsid w:val="005E2369"/>
    <w:rsid w:val="005E30F4"/>
    <w:rsid w:val="005F5519"/>
    <w:rsid w:val="006172DA"/>
    <w:rsid w:val="00652897"/>
    <w:rsid w:val="00652B74"/>
    <w:rsid w:val="0065574F"/>
    <w:rsid w:val="00680B8C"/>
    <w:rsid w:val="00687D8A"/>
    <w:rsid w:val="006E6451"/>
    <w:rsid w:val="006E6FD1"/>
    <w:rsid w:val="006F7B2F"/>
    <w:rsid w:val="00740F69"/>
    <w:rsid w:val="00746D0C"/>
    <w:rsid w:val="00775C12"/>
    <w:rsid w:val="0079052C"/>
    <w:rsid w:val="007C661E"/>
    <w:rsid w:val="008538B0"/>
    <w:rsid w:val="00876657"/>
    <w:rsid w:val="008C4144"/>
    <w:rsid w:val="008C7F05"/>
    <w:rsid w:val="008D7241"/>
    <w:rsid w:val="00910702"/>
    <w:rsid w:val="00941451"/>
    <w:rsid w:val="00964B2E"/>
    <w:rsid w:val="009F202C"/>
    <w:rsid w:val="00A16E8F"/>
    <w:rsid w:val="00A51980"/>
    <w:rsid w:val="00A5712C"/>
    <w:rsid w:val="00A93307"/>
    <w:rsid w:val="00B07526"/>
    <w:rsid w:val="00B11DAD"/>
    <w:rsid w:val="00B61877"/>
    <w:rsid w:val="00B73238"/>
    <w:rsid w:val="00B82CAE"/>
    <w:rsid w:val="00BD463A"/>
    <w:rsid w:val="00BE22D8"/>
    <w:rsid w:val="00C144B4"/>
    <w:rsid w:val="00C82C35"/>
    <w:rsid w:val="00CA4976"/>
    <w:rsid w:val="00CE0102"/>
    <w:rsid w:val="00D108FD"/>
    <w:rsid w:val="00D328BD"/>
    <w:rsid w:val="00DC63AD"/>
    <w:rsid w:val="00DF4A39"/>
    <w:rsid w:val="00E1738E"/>
    <w:rsid w:val="00E9218A"/>
    <w:rsid w:val="00EF238E"/>
    <w:rsid w:val="00F14E8C"/>
    <w:rsid w:val="00FA1ED5"/>
    <w:rsid w:val="00FA494B"/>
    <w:rsid w:val="00FB6011"/>
    <w:rsid w:val="00FC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670C"/>
  <w15:docId w15:val="{172B6A60-253E-4663-B351-1CBB65E3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12C"/>
  </w:style>
  <w:style w:type="paragraph" w:styleId="Heading1">
    <w:name w:val="heading 1"/>
    <w:basedOn w:val="Normal"/>
    <w:next w:val="Normal"/>
    <w:link w:val="Heading1Char"/>
    <w:uiPriority w:val="9"/>
    <w:qFormat/>
    <w:rsid w:val="001E1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1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1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E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2E"/>
  </w:style>
  <w:style w:type="paragraph" w:styleId="Footer">
    <w:name w:val="footer"/>
    <w:basedOn w:val="Normal"/>
    <w:link w:val="FooterChar"/>
    <w:uiPriority w:val="99"/>
    <w:unhideWhenUsed/>
    <w:rsid w:val="0096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hra%20Vette\Documents\ICT-%2012A\Media%20&amp;%20Information%20Literacy\Fil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6B35-CBA6-4780-BDD9-455ECC0D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173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 Vette</dc:creator>
  <cp:lastModifiedBy>Microsoft account</cp:lastModifiedBy>
  <cp:revision>38</cp:revision>
  <cp:lastPrinted>2019-02-04T14:49:00Z</cp:lastPrinted>
  <dcterms:created xsi:type="dcterms:W3CDTF">2018-10-02T12:21:00Z</dcterms:created>
  <dcterms:modified xsi:type="dcterms:W3CDTF">2022-09-11T11:57:00Z</dcterms:modified>
</cp:coreProperties>
</file>